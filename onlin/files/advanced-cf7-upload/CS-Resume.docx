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D7228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 w:bidi="hi-IN"/>
              </w:rPr>
              <w:drawing>
                <wp:inline distT="0" distB="0" distL="0" distR="0">
                  <wp:extent cx="2139950" cy="16052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3-01-01 at 22.33.5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010F5E" w:rsidRDefault="00A7329D" w:rsidP="001B2ABD">
            <w:pPr>
              <w:pStyle w:val="Title"/>
              <w:rPr>
                <w:sz w:val="52"/>
                <w:szCs w:val="52"/>
              </w:rPr>
            </w:pPr>
            <w:r w:rsidRPr="00010F5E">
              <w:rPr>
                <w:sz w:val="52"/>
                <w:szCs w:val="52"/>
              </w:rPr>
              <w:t>chirantan swain</w:t>
            </w:r>
          </w:p>
          <w:p w:rsidR="001B2ABD" w:rsidRDefault="001B2ABD" w:rsidP="00A7329D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E5F38AB0E3164233892ADD8BA1765303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552A79" w:rsidP="00552A79">
            <w:r>
              <w:t xml:space="preserve">Organized and skilled customer support executive with skills in responding to customer queries and clearing their doubts on various issues related to the services offered. Seeking a position in a renowned organization where I can leverage my skills in customer correspondence, problem solving, reporting, and documentation while contributing to my growth. </w:t>
            </w:r>
          </w:p>
          <w:p w:rsidR="00036450" w:rsidRDefault="00036450" w:rsidP="00036450"/>
          <w:sdt>
            <w:sdtPr>
              <w:id w:val="-1954003311"/>
              <w:placeholder>
                <w:docPart w:val="CC61F66E546C45FFA47080C29E7EFB22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F945807D536443083EB2613DCD0213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552A79" w:rsidP="004D3011">
            <w:r>
              <w:t>9650316496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61C0288E65834623811128A85A4D9601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DE5929" w:rsidP="004D3011">
            <w:hyperlink r:id="rId11" w:history="1">
              <w:r w:rsidR="00552A79" w:rsidRPr="00AE2BC8">
                <w:rPr>
                  <w:rStyle w:val="Hyperlink"/>
                </w:rPr>
                <w:t>https://about.me/chirantan_swain</w:t>
              </w:r>
            </w:hyperlink>
            <w:r w:rsidR="00552A79">
              <w:t xml:space="preserve"> </w:t>
            </w:r>
          </w:p>
          <w:p w:rsidR="004D3011" w:rsidRDefault="004D3011" w:rsidP="004D3011"/>
          <w:sdt>
            <w:sdtPr>
              <w:id w:val="-240260293"/>
              <w:placeholder>
                <w:docPart w:val="62FDC81EFA204A58AFBB40990D7EC18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C3598F" w:rsidP="004D3011">
            <w:pPr>
              <w:rPr>
                <w:rStyle w:val="Hyperlink"/>
              </w:rPr>
            </w:pPr>
            <w:hyperlink r:id="rId12" w:history="1">
              <w:r w:rsidRPr="0099601B">
                <w:rPr>
                  <w:rStyle w:val="Hyperlink"/>
                </w:rPr>
                <w:t>pinkun.jobs@gmail.com</w:t>
              </w:r>
            </w:hyperlink>
            <w:r>
              <w:t xml:space="preserve"> </w:t>
            </w:r>
          </w:p>
          <w:sdt>
            <w:sdtPr>
              <w:id w:val="-1444214663"/>
              <w:placeholder>
                <w:docPart w:val="AB99E86DAEEE431791B973589D06A3AE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947E76" w:rsidP="004D3011">
            <w:r>
              <w:t>Book Reading</w:t>
            </w:r>
          </w:p>
          <w:p w:rsidR="00947E76" w:rsidRDefault="00947E76" w:rsidP="00947E76">
            <w:r>
              <w:t>Music &amp; Movies</w:t>
            </w:r>
          </w:p>
          <w:p w:rsidR="00947E76" w:rsidRDefault="00947E76" w:rsidP="00947E76">
            <w:r>
              <w:t>Travelling</w:t>
            </w:r>
          </w:p>
          <w:p w:rsidR="00947E76" w:rsidRDefault="00947E76" w:rsidP="00947E76"/>
          <w:p w:rsidR="00552A79" w:rsidRDefault="00552A79" w:rsidP="00552A79">
            <w:pPr>
              <w:pStyle w:val="Heading3"/>
            </w:pPr>
            <w:r>
              <w:t>CERTIFICATIONS:</w:t>
            </w:r>
          </w:p>
          <w:p w:rsidR="00552A79" w:rsidRDefault="00552A79" w:rsidP="00552A79">
            <w:r>
              <w:t>1: Meta Certified Digital Marketing Associate</w:t>
            </w:r>
          </w:p>
          <w:p w:rsidR="00552A79" w:rsidRDefault="00552A79" w:rsidP="00552A79"/>
          <w:p w:rsidR="00552A79" w:rsidRPr="00552A79" w:rsidRDefault="00552A79" w:rsidP="00552A79">
            <w:r>
              <w:t>2: Amazon certified Amazon Sponsored Ninja (Rank 2 out of 9000)</w:t>
            </w:r>
          </w:p>
          <w:p w:rsidR="00552A79" w:rsidRPr="00552A79" w:rsidRDefault="00552A79" w:rsidP="00947E76">
            <w:pPr>
              <w:rPr>
                <w:color w:val="548AB7" w:themeColor="accent1" w:themeShade="B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60A723E611540A39ABBB08272F3AD8F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A7329D" w:rsidP="00B359E4">
            <w:pPr>
              <w:pStyle w:val="Heading4"/>
            </w:pPr>
            <w:r>
              <w:t>[Utkal University (Bhubaneswar, Odisha]</w:t>
            </w:r>
          </w:p>
          <w:p w:rsidR="00A7329D" w:rsidRDefault="00A7329D" w:rsidP="00036450"/>
          <w:p w:rsidR="00A7329D" w:rsidRDefault="00A7329D" w:rsidP="00036450">
            <w:r>
              <w:t>[June 2012]</w:t>
            </w:r>
            <w:bookmarkStart w:id="0" w:name="_GoBack"/>
            <w:bookmarkEnd w:id="0"/>
          </w:p>
          <w:p w:rsidR="00A7329D" w:rsidRDefault="00A7329D" w:rsidP="00036450"/>
          <w:p w:rsidR="00036450" w:rsidRDefault="00A7329D" w:rsidP="00A7329D">
            <w:pPr>
              <w:pStyle w:val="Heading4"/>
            </w:pPr>
            <w:r>
              <w:t>[Bachelor of Computer Application]</w:t>
            </w:r>
          </w:p>
          <w:sdt>
            <w:sdtPr>
              <w:id w:val="1001553383"/>
              <w:placeholder>
                <w:docPart w:val="8A68FDEE9473458EABBD5EB92637878B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10F5E" w:rsidRDefault="00010F5E" w:rsidP="00010F5E">
            <w:pPr>
              <w:pStyle w:val="Heading4"/>
            </w:pPr>
            <w:r>
              <w:t>1: [Fiverr International Ltd]</w:t>
            </w:r>
            <w:r w:rsidRPr="004D3011">
              <w:t xml:space="preserve">  </w:t>
            </w:r>
          </w:p>
          <w:p w:rsidR="00010F5E" w:rsidRDefault="00010F5E" w:rsidP="00010F5E">
            <w:pPr>
              <w:pStyle w:val="Heading4"/>
            </w:pPr>
          </w:p>
          <w:p w:rsidR="00010F5E" w:rsidRPr="004D3011" w:rsidRDefault="00010F5E" w:rsidP="00010F5E">
            <w:pPr>
              <w:pStyle w:val="Heading4"/>
              <w:rPr>
                <w:bCs/>
              </w:rPr>
            </w:pPr>
            <w:r>
              <w:t xml:space="preserve">    [Freelancer] [Dec 2019-</w:t>
            </w:r>
            <w:r w:rsidR="00E76737">
              <w:t>Jan 2023</w:t>
            </w:r>
            <w:r>
              <w:t>]</w:t>
            </w:r>
          </w:p>
          <w:p w:rsidR="00010F5E" w:rsidRDefault="00010F5E" w:rsidP="00010F5E"/>
          <w:p w:rsidR="00010F5E" w:rsidRPr="004D3011" w:rsidRDefault="00010F5E" w:rsidP="00010F5E">
            <w:r>
              <w:t xml:space="preserve">    Business Consultant (Amazon Sellers)</w:t>
            </w:r>
            <w:r w:rsidRPr="004D3011">
              <w:t xml:space="preserve"> </w:t>
            </w:r>
          </w:p>
          <w:p w:rsidR="00010F5E" w:rsidRDefault="00010F5E" w:rsidP="00010F5E">
            <w:pPr>
              <w:pStyle w:val="Heading4"/>
            </w:pPr>
            <w:r>
              <w:t xml:space="preserve"> </w:t>
            </w:r>
          </w:p>
          <w:p w:rsidR="00A7329D" w:rsidRDefault="00010F5E" w:rsidP="00010F5E">
            <w:pPr>
              <w:pStyle w:val="Heading4"/>
            </w:pPr>
            <w:r>
              <w:t xml:space="preserve">2: </w:t>
            </w:r>
            <w:r w:rsidR="00A7329D">
              <w:t>[Concentrix Daksh Services India Pvt. Ltd.]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:rsidR="00A7329D" w:rsidRDefault="00A7329D" w:rsidP="00B359E4">
            <w:pPr>
              <w:pStyle w:val="Heading4"/>
            </w:pPr>
          </w:p>
          <w:p w:rsidR="00036450" w:rsidRDefault="00010F5E" w:rsidP="00B359E4">
            <w:pPr>
              <w:pStyle w:val="Heading4"/>
              <w:rPr>
                <w:bCs/>
              </w:rPr>
            </w:pPr>
            <w:r>
              <w:t xml:space="preserve">    </w:t>
            </w:r>
            <w:r w:rsidR="00A7329D">
              <w:t>[Sr. Email Customer Support]</w:t>
            </w:r>
          </w:p>
          <w:p w:rsidR="00A7329D" w:rsidRDefault="00A7329D" w:rsidP="00B359E4">
            <w:pPr>
              <w:pStyle w:val="Date"/>
            </w:pPr>
          </w:p>
          <w:p w:rsidR="00036450" w:rsidRDefault="00010F5E" w:rsidP="00B359E4">
            <w:pPr>
              <w:pStyle w:val="Date"/>
            </w:pPr>
            <w:r>
              <w:t xml:space="preserve">    </w:t>
            </w:r>
            <w:r w:rsidR="00A7329D">
              <w:t>[Apr, 2017-Dec 2019]</w:t>
            </w:r>
          </w:p>
          <w:p w:rsidR="00A7329D" w:rsidRPr="00A7329D" w:rsidRDefault="00A7329D" w:rsidP="00A7329D"/>
          <w:p w:rsidR="00A7329D" w:rsidRDefault="00A7329D" w:rsidP="00036450">
            <w:pPr>
              <w:pStyle w:val="ListParagraph"/>
              <w:numPr>
                <w:ilvl w:val="0"/>
                <w:numId w:val="1"/>
              </w:numPr>
            </w:pPr>
            <w:r w:rsidRPr="00A7329D">
              <w:t>Answering questions about a company's products or services</w:t>
            </w:r>
            <w:r>
              <w:t>.</w:t>
            </w:r>
          </w:p>
          <w:p w:rsidR="00A7329D" w:rsidRDefault="00A7329D" w:rsidP="00036450">
            <w:pPr>
              <w:pStyle w:val="ListParagraph"/>
              <w:numPr>
                <w:ilvl w:val="0"/>
                <w:numId w:val="1"/>
              </w:numPr>
            </w:pPr>
            <w:r w:rsidRPr="00A7329D">
              <w:t>Processing orders and transactions</w:t>
            </w:r>
            <w:r>
              <w:t>.</w:t>
            </w:r>
          </w:p>
          <w:p w:rsidR="00036450" w:rsidRDefault="00A7329D" w:rsidP="00036450">
            <w:pPr>
              <w:pStyle w:val="ListParagraph"/>
              <w:numPr>
                <w:ilvl w:val="0"/>
                <w:numId w:val="1"/>
              </w:numPr>
            </w:pPr>
            <w:r w:rsidRPr="00A7329D">
              <w:t xml:space="preserve">Resolving issues and troubleshooting </w:t>
            </w:r>
            <w:r>
              <w:t>customer</w:t>
            </w:r>
            <w:r w:rsidRPr="00A7329D">
              <w:t xml:space="preserve"> problems</w:t>
            </w:r>
            <w:r>
              <w:t>.</w:t>
            </w:r>
            <w:r w:rsidR="00036450" w:rsidRPr="00036450">
              <w:t xml:space="preserve"> </w:t>
            </w:r>
          </w:p>
          <w:p w:rsidR="004D3011" w:rsidRDefault="004D3011" w:rsidP="00036450"/>
          <w:p w:rsidR="004D3011" w:rsidRDefault="004D3011" w:rsidP="00036450"/>
          <w:p w:rsidR="004D3011" w:rsidRPr="004D3011" w:rsidRDefault="00036450" w:rsidP="00010F5E">
            <w:pPr>
              <w:pStyle w:val="Heading4"/>
            </w:pPr>
            <w:r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60D83E1A3A00419080C6123C33323E3C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1C1A25" w:rsidRDefault="00403D2C" w:rsidP="004D3011">
            <w:pPr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</w:pPr>
            <w:r w:rsidRPr="001C1A25"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  <w:t>MS Office</w:t>
            </w:r>
          </w:p>
          <w:p w:rsidR="00403D2C" w:rsidRPr="001C1A25" w:rsidRDefault="00403D2C" w:rsidP="004D3011">
            <w:pPr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</w:pPr>
            <w:r w:rsidRPr="001C1A25"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  <w:t>Internet marketing</w:t>
            </w:r>
          </w:p>
          <w:p w:rsidR="00403D2C" w:rsidRPr="001C1A25" w:rsidRDefault="00403D2C" w:rsidP="004D3011">
            <w:pPr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</w:pPr>
            <w:r w:rsidRPr="001C1A25"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  <w:t>Search engine optimization (SEO)</w:t>
            </w:r>
          </w:p>
          <w:p w:rsidR="00403D2C" w:rsidRPr="001C1A25" w:rsidRDefault="00403D2C" w:rsidP="004D3011">
            <w:pPr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</w:pPr>
            <w:r w:rsidRPr="001C1A25"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  <w:t>Google ads</w:t>
            </w:r>
          </w:p>
          <w:p w:rsidR="00DB1F27" w:rsidRPr="001C1A25" w:rsidRDefault="00DB1F27" w:rsidP="004D3011">
            <w:pPr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</w:pPr>
            <w:r w:rsidRPr="001C1A25"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  <w:t>Copywriting</w:t>
            </w:r>
          </w:p>
          <w:p w:rsidR="00B14C5F" w:rsidRPr="001C1A25" w:rsidRDefault="00B14C5F" w:rsidP="004D3011">
            <w:pPr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</w:pPr>
            <w:r w:rsidRPr="001C1A25"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  <w:t>Excellent Communication</w:t>
            </w:r>
            <w:r w:rsidR="00D10C45" w:rsidRPr="001C1A25">
              <w:rPr>
                <w:noProof/>
                <w:color w:val="000000" w:themeColor="text1"/>
                <w:sz w:val="24"/>
                <w:szCs w:val="24"/>
                <w:lang w:eastAsia="en-US" w:bidi="hi-IN"/>
              </w:rPr>
              <w:t xml:space="preserve"> (English)</w:t>
            </w:r>
          </w:p>
          <w:p w:rsidR="00403D2C" w:rsidRPr="004D3011" w:rsidRDefault="00403D2C" w:rsidP="004D3011">
            <w:pPr>
              <w:rPr>
                <w:color w:val="FFFFFF" w:themeColor="background1"/>
              </w:rPr>
            </w:pPr>
          </w:p>
        </w:tc>
      </w:tr>
    </w:tbl>
    <w:p w:rsidR="0043117B" w:rsidRDefault="00DE5929" w:rsidP="000C45FF">
      <w:pPr>
        <w:tabs>
          <w:tab w:val="left" w:pos="990"/>
        </w:tabs>
      </w:pPr>
    </w:p>
    <w:sectPr w:rsidR="0043117B" w:rsidSect="00D72286">
      <w:headerReference w:type="defaul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929" w:rsidRDefault="00DE5929" w:rsidP="000C45FF">
      <w:r>
        <w:separator/>
      </w:r>
    </w:p>
  </w:endnote>
  <w:endnote w:type="continuationSeparator" w:id="0">
    <w:p w:rsidR="00DE5929" w:rsidRDefault="00DE592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929" w:rsidRDefault="00DE5929" w:rsidP="000C45FF">
      <w:r>
        <w:separator/>
      </w:r>
    </w:p>
  </w:footnote>
  <w:footnote w:type="continuationSeparator" w:id="0">
    <w:p w:rsidR="00DE5929" w:rsidRDefault="00DE592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 w:bidi="hi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B63E9"/>
    <w:multiLevelType w:val="hybridMultilevel"/>
    <w:tmpl w:val="92CC2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tDQ1NzYwNLIwNLRQ0lEKTi0uzszPAykwrAUAxfEaySwAAAA="/>
  </w:docVars>
  <w:rsids>
    <w:rsidRoot w:val="00A7329D"/>
    <w:rsid w:val="00010F5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C1A25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F6882"/>
    <w:rsid w:val="00403D2C"/>
    <w:rsid w:val="004071FC"/>
    <w:rsid w:val="00445947"/>
    <w:rsid w:val="004813B3"/>
    <w:rsid w:val="00496591"/>
    <w:rsid w:val="004C63E4"/>
    <w:rsid w:val="004D3011"/>
    <w:rsid w:val="005262AC"/>
    <w:rsid w:val="00552A79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56807"/>
    <w:rsid w:val="008770F3"/>
    <w:rsid w:val="009260CD"/>
    <w:rsid w:val="00947E76"/>
    <w:rsid w:val="00952C25"/>
    <w:rsid w:val="00A2118D"/>
    <w:rsid w:val="00A7329D"/>
    <w:rsid w:val="00AD76E2"/>
    <w:rsid w:val="00B14C5F"/>
    <w:rsid w:val="00B20152"/>
    <w:rsid w:val="00B359E4"/>
    <w:rsid w:val="00B57D98"/>
    <w:rsid w:val="00B70850"/>
    <w:rsid w:val="00C066B6"/>
    <w:rsid w:val="00C3598F"/>
    <w:rsid w:val="00C37BA1"/>
    <w:rsid w:val="00C4674C"/>
    <w:rsid w:val="00C506CF"/>
    <w:rsid w:val="00C72BED"/>
    <w:rsid w:val="00C9578B"/>
    <w:rsid w:val="00CB0055"/>
    <w:rsid w:val="00D10C45"/>
    <w:rsid w:val="00D2522B"/>
    <w:rsid w:val="00D422DE"/>
    <w:rsid w:val="00D5459D"/>
    <w:rsid w:val="00D72286"/>
    <w:rsid w:val="00DA1F4D"/>
    <w:rsid w:val="00DB1F27"/>
    <w:rsid w:val="00DD172A"/>
    <w:rsid w:val="00DE5929"/>
    <w:rsid w:val="00E25A26"/>
    <w:rsid w:val="00E4381A"/>
    <w:rsid w:val="00E51F73"/>
    <w:rsid w:val="00E55D74"/>
    <w:rsid w:val="00E7673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73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286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inkun.jobs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bout.me/chirantan_swain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UN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F38AB0E3164233892ADD8BA1765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8D503-EF23-4756-B919-134FCCE88A0F}"/>
      </w:docPartPr>
      <w:docPartBody>
        <w:p w:rsidR="00B357D8" w:rsidRDefault="00AD5E71">
          <w:pPr>
            <w:pStyle w:val="E5F38AB0E3164233892ADD8BA1765303"/>
          </w:pPr>
          <w:r w:rsidRPr="00D5459D">
            <w:t>Profile</w:t>
          </w:r>
        </w:p>
      </w:docPartBody>
    </w:docPart>
    <w:docPart>
      <w:docPartPr>
        <w:name w:val="CC61F66E546C45FFA47080C29E7EF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80F34-E219-4DF8-B5FD-3A59F45D60C8}"/>
      </w:docPartPr>
      <w:docPartBody>
        <w:p w:rsidR="00B357D8" w:rsidRDefault="00AD5E71">
          <w:pPr>
            <w:pStyle w:val="CC61F66E546C45FFA47080C29E7EFB22"/>
          </w:pPr>
          <w:r w:rsidRPr="00CB0055">
            <w:t>Contact</w:t>
          </w:r>
        </w:p>
      </w:docPartBody>
    </w:docPart>
    <w:docPart>
      <w:docPartPr>
        <w:name w:val="CF945807D536443083EB2613DCD02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64482-60EE-49F9-8077-5DF7AD098268}"/>
      </w:docPartPr>
      <w:docPartBody>
        <w:p w:rsidR="00B357D8" w:rsidRDefault="00AD5E71">
          <w:pPr>
            <w:pStyle w:val="CF945807D536443083EB2613DCD0213E"/>
          </w:pPr>
          <w:r w:rsidRPr="004D3011">
            <w:t>PHONE:</w:t>
          </w:r>
        </w:p>
      </w:docPartBody>
    </w:docPart>
    <w:docPart>
      <w:docPartPr>
        <w:name w:val="61C0288E65834623811128A85A4D9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195A9-F013-4865-8A56-A40121CDD84B}"/>
      </w:docPartPr>
      <w:docPartBody>
        <w:p w:rsidR="00B357D8" w:rsidRDefault="00AD5E71">
          <w:pPr>
            <w:pStyle w:val="61C0288E65834623811128A85A4D9601"/>
          </w:pPr>
          <w:r w:rsidRPr="004D3011">
            <w:t>WEBSITE:</w:t>
          </w:r>
        </w:p>
      </w:docPartBody>
    </w:docPart>
    <w:docPart>
      <w:docPartPr>
        <w:name w:val="62FDC81EFA204A58AFBB40990D7EC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0C1EE-1FAB-4A5F-92A1-F28F31F84A4D}"/>
      </w:docPartPr>
      <w:docPartBody>
        <w:p w:rsidR="00B357D8" w:rsidRDefault="00AD5E71">
          <w:pPr>
            <w:pStyle w:val="62FDC81EFA204A58AFBB40990D7EC18C"/>
          </w:pPr>
          <w:r w:rsidRPr="004D3011">
            <w:t>EMAIL:</w:t>
          </w:r>
        </w:p>
      </w:docPartBody>
    </w:docPart>
    <w:docPart>
      <w:docPartPr>
        <w:name w:val="AB99E86DAEEE431791B973589D06A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2634C-AA8A-4343-9D82-C02A6D80B630}"/>
      </w:docPartPr>
      <w:docPartBody>
        <w:p w:rsidR="00B357D8" w:rsidRDefault="00AD5E71">
          <w:pPr>
            <w:pStyle w:val="AB99E86DAEEE431791B973589D06A3AE"/>
          </w:pPr>
          <w:r w:rsidRPr="00CB0055">
            <w:t>Hobbies</w:t>
          </w:r>
        </w:p>
      </w:docPartBody>
    </w:docPart>
    <w:docPart>
      <w:docPartPr>
        <w:name w:val="360A723E611540A39ABBB08272F3A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90F97-2F44-498C-AB9C-06B52CED2C7C}"/>
      </w:docPartPr>
      <w:docPartBody>
        <w:p w:rsidR="00B357D8" w:rsidRDefault="00AD5E71">
          <w:pPr>
            <w:pStyle w:val="360A723E611540A39ABBB08272F3AD8F"/>
          </w:pPr>
          <w:r w:rsidRPr="00036450">
            <w:t>EDUCATION</w:t>
          </w:r>
        </w:p>
      </w:docPartBody>
    </w:docPart>
    <w:docPart>
      <w:docPartPr>
        <w:name w:val="8A68FDEE9473458EABBD5EB926378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8BE41-81C1-43EA-8DFC-21D45E90ED11}"/>
      </w:docPartPr>
      <w:docPartBody>
        <w:p w:rsidR="00B357D8" w:rsidRDefault="00AD5E71">
          <w:pPr>
            <w:pStyle w:val="8A68FDEE9473458EABBD5EB92637878B"/>
          </w:pPr>
          <w:r w:rsidRPr="00036450">
            <w:t>WORK EXPERIENCE</w:t>
          </w:r>
        </w:p>
      </w:docPartBody>
    </w:docPart>
    <w:docPart>
      <w:docPartPr>
        <w:name w:val="60D83E1A3A00419080C6123C33323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D0030-7B34-48EF-BF5D-95E1429CCB14}"/>
      </w:docPartPr>
      <w:docPartBody>
        <w:p w:rsidR="00B357D8" w:rsidRDefault="00AD5E71">
          <w:pPr>
            <w:pStyle w:val="60D83E1A3A00419080C6123C33323E3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71"/>
    <w:rsid w:val="00642627"/>
    <w:rsid w:val="00AD5E71"/>
    <w:rsid w:val="00B357D8"/>
    <w:rsid w:val="00C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174E33B249422C93307931AA00CA84">
    <w:name w:val="EA174E33B249422C93307931AA00CA84"/>
    <w:rPr>
      <w:rFonts w:cs="Mangal"/>
    </w:rPr>
  </w:style>
  <w:style w:type="paragraph" w:customStyle="1" w:styleId="24146830911240988C1BFDC198404092">
    <w:name w:val="24146830911240988C1BFDC198404092"/>
    <w:rPr>
      <w:rFonts w:cs="Mangal"/>
    </w:rPr>
  </w:style>
  <w:style w:type="paragraph" w:customStyle="1" w:styleId="E5F38AB0E3164233892ADD8BA1765303">
    <w:name w:val="E5F38AB0E3164233892ADD8BA1765303"/>
    <w:rPr>
      <w:rFonts w:cs="Mangal"/>
    </w:rPr>
  </w:style>
  <w:style w:type="paragraph" w:customStyle="1" w:styleId="CE35F3990B654263B5DF68E6561A83D6">
    <w:name w:val="CE35F3990B654263B5DF68E6561A83D6"/>
    <w:rPr>
      <w:rFonts w:cs="Mangal"/>
    </w:rPr>
  </w:style>
  <w:style w:type="paragraph" w:customStyle="1" w:styleId="CC61F66E546C45FFA47080C29E7EFB22">
    <w:name w:val="CC61F66E546C45FFA47080C29E7EFB22"/>
    <w:rPr>
      <w:rFonts w:cs="Mangal"/>
    </w:rPr>
  </w:style>
  <w:style w:type="paragraph" w:customStyle="1" w:styleId="CF945807D536443083EB2613DCD0213E">
    <w:name w:val="CF945807D536443083EB2613DCD0213E"/>
    <w:rPr>
      <w:rFonts w:cs="Mangal"/>
    </w:rPr>
  </w:style>
  <w:style w:type="paragraph" w:customStyle="1" w:styleId="0FD96F01F4EC4ED6A4553E21D492C3D5">
    <w:name w:val="0FD96F01F4EC4ED6A4553E21D492C3D5"/>
    <w:rPr>
      <w:rFonts w:cs="Mangal"/>
    </w:rPr>
  </w:style>
  <w:style w:type="paragraph" w:customStyle="1" w:styleId="61C0288E65834623811128A85A4D9601">
    <w:name w:val="61C0288E65834623811128A85A4D9601"/>
    <w:rPr>
      <w:rFonts w:cs="Mangal"/>
    </w:rPr>
  </w:style>
  <w:style w:type="paragraph" w:customStyle="1" w:styleId="7043CF7A2E5F4986A14D25026221EE04">
    <w:name w:val="7043CF7A2E5F4986A14D25026221EE04"/>
    <w:rPr>
      <w:rFonts w:cs="Mangal"/>
    </w:rPr>
  </w:style>
  <w:style w:type="paragraph" w:customStyle="1" w:styleId="62FDC81EFA204A58AFBB40990D7EC18C">
    <w:name w:val="62FDC81EFA204A58AFBB40990D7EC18C"/>
    <w:rPr>
      <w:rFonts w:cs="Mangal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D31C856EECF4A82AA4B33CAA869567F">
    <w:name w:val="3D31C856EECF4A82AA4B33CAA869567F"/>
    <w:rPr>
      <w:rFonts w:cs="Mangal"/>
    </w:rPr>
  </w:style>
  <w:style w:type="paragraph" w:customStyle="1" w:styleId="AB99E86DAEEE431791B973589D06A3AE">
    <w:name w:val="AB99E86DAEEE431791B973589D06A3AE"/>
    <w:rPr>
      <w:rFonts w:cs="Mangal"/>
    </w:rPr>
  </w:style>
  <w:style w:type="paragraph" w:customStyle="1" w:styleId="BBB18711B28E470ABD5E98BD89CDB874">
    <w:name w:val="BBB18711B28E470ABD5E98BD89CDB874"/>
    <w:rPr>
      <w:rFonts w:cs="Mangal"/>
    </w:rPr>
  </w:style>
  <w:style w:type="paragraph" w:customStyle="1" w:styleId="3D754A1935434511B92E79BA274DC5B7">
    <w:name w:val="3D754A1935434511B92E79BA274DC5B7"/>
    <w:rPr>
      <w:rFonts w:cs="Mangal"/>
    </w:rPr>
  </w:style>
  <w:style w:type="paragraph" w:customStyle="1" w:styleId="81599AA7F9014F0884A5384C5F5F78F0">
    <w:name w:val="81599AA7F9014F0884A5384C5F5F78F0"/>
    <w:rPr>
      <w:rFonts w:cs="Mangal"/>
    </w:rPr>
  </w:style>
  <w:style w:type="paragraph" w:customStyle="1" w:styleId="580EF461CA9549119FEE782B812BD344">
    <w:name w:val="580EF461CA9549119FEE782B812BD344"/>
    <w:rPr>
      <w:rFonts w:cs="Mangal"/>
    </w:rPr>
  </w:style>
  <w:style w:type="paragraph" w:customStyle="1" w:styleId="360A723E611540A39ABBB08272F3AD8F">
    <w:name w:val="360A723E611540A39ABBB08272F3AD8F"/>
    <w:rPr>
      <w:rFonts w:cs="Mangal"/>
    </w:rPr>
  </w:style>
  <w:style w:type="paragraph" w:customStyle="1" w:styleId="BFAE9A1A0A86444CA917797B329FAEDE">
    <w:name w:val="BFAE9A1A0A86444CA917797B329FAEDE"/>
    <w:rPr>
      <w:rFonts w:cs="Mangal"/>
    </w:rPr>
  </w:style>
  <w:style w:type="paragraph" w:customStyle="1" w:styleId="F545028A5D9945539ED15BE19B3975FD">
    <w:name w:val="F545028A5D9945539ED15BE19B3975FD"/>
    <w:rPr>
      <w:rFonts w:cs="Mangal"/>
    </w:rPr>
  </w:style>
  <w:style w:type="paragraph" w:customStyle="1" w:styleId="8A8F9D20C3BF47A3A2A1C2D36764F701">
    <w:name w:val="8A8F9D20C3BF47A3A2A1C2D36764F701"/>
    <w:rPr>
      <w:rFonts w:cs="Mangal"/>
    </w:rPr>
  </w:style>
  <w:style w:type="paragraph" w:customStyle="1" w:styleId="AE27AA9A685D494AA11E954BF8494FCA">
    <w:name w:val="AE27AA9A685D494AA11E954BF8494FCA"/>
    <w:rPr>
      <w:rFonts w:cs="Mangal"/>
    </w:rPr>
  </w:style>
  <w:style w:type="paragraph" w:customStyle="1" w:styleId="C569A8B8A0A04A08872D2675CC415E34">
    <w:name w:val="C569A8B8A0A04A08872D2675CC415E34"/>
    <w:rPr>
      <w:rFonts w:cs="Mangal"/>
    </w:rPr>
  </w:style>
  <w:style w:type="paragraph" w:customStyle="1" w:styleId="893B742A13A549D0B41C79E5E4E27FC9">
    <w:name w:val="893B742A13A549D0B41C79E5E4E27FC9"/>
    <w:rPr>
      <w:rFonts w:cs="Mangal"/>
    </w:rPr>
  </w:style>
  <w:style w:type="paragraph" w:customStyle="1" w:styleId="8359741E63214CEA93049124697C7B3F">
    <w:name w:val="8359741E63214CEA93049124697C7B3F"/>
    <w:rPr>
      <w:rFonts w:cs="Mangal"/>
    </w:rPr>
  </w:style>
  <w:style w:type="paragraph" w:customStyle="1" w:styleId="8A68FDEE9473458EABBD5EB92637878B">
    <w:name w:val="8A68FDEE9473458EABBD5EB92637878B"/>
    <w:rPr>
      <w:rFonts w:cs="Mangal"/>
    </w:rPr>
  </w:style>
  <w:style w:type="paragraph" w:customStyle="1" w:styleId="5C1C6D48EB1943428E7A051257FFC894">
    <w:name w:val="5C1C6D48EB1943428E7A051257FFC894"/>
    <w:rPr>
      <w:rFonts w:cs="Mangal"/>
    </w:rPr>
  </w:style>
  <w:style w:type="paragraph" w:customStyle="1" w:styleId="65AB1D0E3A364535BC2F94EEB9DD7818">
    <w:name w:val="65AB1D0E3A364535BC2F94EEB9DD7818"/>
    <w:rPr>
      <w:rFonts w:cs="Mangal"/>
    </w:rPr>
  </w:style>
  <w:style w:type="paragraph" w:customStyle="1" w:styleId="A0173E18FA6B4C9DB5DF596BD3814B44">
    <w:name w:val="A0173E18FA6B4C9DB5DF596BD3814B44"/>
    <w:rPr>
      <w:rFonts w:cs="Mangal"/>
    </w:rPr>
  </w:style>
  <w:style w:type="paragraph" w:customStyle="1" w:styleId="3B72CB5C6BA44F9682CF2AC0348E84F1">
    <w:name w:val="3B72CB5C6BA44F9682CF2AC0348E84F1"/>
    <w:rPr>
      <w:rFonts w:cs="Mangal"/>
    </w:rPr>
  </w:style>
  <w:style w:type="paragraph" w:customStyle="1" w:styleId="7EFC8925B94E404094F710781A4C9620">
    <w:name w:val="7EFC8925B94E404094F710781A4C9620"/>
    <w:rPr>
      <w:rFonts w:cs="Mangal"/>
    </w:rPr>
  </w:style>
  <w:style w:type="paragraph" w:customStyle="1" w:styleId="6F0F0859B85F41D997A6B494B8FBAC3A">
    <w:name w:val="6F0F0859B85F41D997A6B494B8FBAC3A"/>
    <w:rPr>
      <w:rFonts w:cs="Mangal"/>
    </w:rPr>
  </w:style>
  <w:style w:type="paragraph" w:customStyle="1" w:styleId="D725550FA5FF4373B449C5E30B23CDEC">
    <w:name w:val="D725550FA5FF4373B449C5E30B23CDEC"/>
    <w:rPr>
      <w:rFonts w:cs="Mangal"/>
    </w:rPr>
  </w:style>
  <w:style w:type="paragraph" w:customStyle="1" w:styleId="FDA47DBC396A434D95AD186480081B58">
    <w:name w:val="FDA47DBC396A434D95AD186480081B58"/>
    <w:rPr>
      <w:rFonts w:cs="Mangal"/>
    </w:rPr>
  </w:style>
  <w:style w:type="paragraph" w:customStyle="1" w:styleId="6B615D485A064397B367ED866A092618">
    <w:name w:val="6B615D485A064397B367ED866A092618"/>
    <w:rPr>
      <w:rFonts w:cs="Mangal"/>
    </w:rPr>
  </w:style>
  <w:style w:type="paragraph" w:customStyle="1" w:styleId="728C5EB5B7B24A8FB35474C307957B0D">
    <w:name w:val="728C5EB5B7B24A8FB35474C307957B0D"/>
    <w:rPr>
      <w:rFonts w:cs="Mangal"/>
    </w:rPr>
  </w:style>
  <w:style w:type="paragraph" w:customStyle="1" w:styleId="0168A1DD77CA48C498F0FE59E94BE6D7">
    <w:name w:val="0168A1DD77CA48C498F0FE59E94BE6D7"/>
    <w:rPr>
      <w:rFonts w:cs="Mangal"/>
    </w:rPr>
  </w:style>
  <w:style w:type="paragraph" w:customStyle="1" w:styleId="AE88970FA3864A61813CDC2EC43D3010">
    <w:name w:val="AE88970FA3864A61813CDC2EC43D3010"/>
    <w:rPr>
      <w:rFonts w:cs="Mangal"/>
    </w:rPr>
  </w:style>
  <w:style w:type="paragraph" w:customStyle="1" w:styleId="8AC572E6E62A4147922B98A1DA646D1A">
    <w:name w:val="8AC572E6E62A4147922B98A1DA646D1A"/>
    <w:rPr>
      <w:rFonts w:cs="Mangal"/>
    </w:rPr>
  </w:style>
  <w:style w:type="paragraph" w:customStyle="1" w:styleId="CBD9EA3A671444458681355C98281D5F">
    <w:name w:val="CBD9EA3A671444458681355C98281D5F"/>
    <w:rPr>
      <w:rFonts w:cs="Mangal"/>
    </w:rPr>
  </w:style>
  <w:style w:type="paragraph" w:customStyle="1" w:styleId="BA11AD4DB31F4ACEBA14A78740F65875">
    <w:name w:val="BA11AD4DB31F4ACEBA14A78740F65875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60D83E1A3A00419080C6123C33323E3C">
    <w:name w:val="60D83E1A3A00419080C6123C33323E3C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2022-07-15T08:50:00Z</dcterms:created>
  <dcterms:modified xsi:type="dcterms:W3CDTF">2023-04-11T13:33:00Z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